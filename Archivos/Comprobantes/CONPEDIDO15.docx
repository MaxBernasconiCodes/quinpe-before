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185"/>
        <w:gridCol w:w="2038"/>
        <w:gridCol w:w="1477"/>
        <w:gridCol w:w="113"/>
        <w:gridCol w:w="1001"/>
        <w:gridCol w:w="1360"/>
        <w:gridCol w:w="1941"/>
      </w:tblGrid>
      <w:tr w:rsidR="005E6414" w:rsidRPr="004D0182" w:rsidTr="005E6414">
        <w:trPr>
          <w:trHeight w:val="756"/>
          <w:jc w:val="center"/>
        </w:trPr>
        <w:tc>
          <w:tcPr>
            <w:tcW w:w="4477" w:type="dxa"/>
            <w:gridSpan w:val="3"/>
            <w:shd w:val="clear" w:color="auto" w:fill="auto"/>
            <w:tcMar>
              <w:top w:w="0" w:type="dxa"/>
            </w:tcMar>
          </w:tcPr>
          <w:p w:rsidR="00AD6E6B" w:rsidRPr="004D0182" w:rsidRDefault="00820001" w:rsidP="006D6088">
            <w:pPr>
              <w:rPr>
                <w:noProof/>
                <w:lang w:val="es-ES_tradnl"/>
              </w:rPr>
            </w:pPr>
            <w:bookmarkStart w:id="0" w:name="_GoBack"/>
            <w:bookmarkEnd w:id="0"/>
            <w:r w:rsidRPr="004D0182"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 wp14:anchorId="64851EA2" wp14:editId="61F5189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635</wp:posOffset>
                  </wp:positionV>
                  <wp:extent cx="3473080" cy="62547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080" cy="62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03" w:type="dxa"/>
            <w:gridSpan w:val="4"/>
            <w:shd w:val="clear" w:color="auto" w:fill="auto"/>
          </w:tcPr>
          <w:p w:rsidR="00AD6E6B" w:rsidRPr="004D0182" w:rsidRDefault="00F1113C" w:rsidP="00AD6E6B">
            <w:pPr>
              <w:pStyle w:val="Ttulo1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DFEADF"/>
                <w:lang w:val="es-ES_tradnl"/>
              </w:rPr>
              <w:t>Presupuesto</w:t>
            </w:r>
          </w:p>
        </w:tc>
      </w:tr>
      <w:tr w:rsidR="005E6414" w:rsidRPr="00E015C8" w:rsidTr="005E6414">
        <w:trPr>
          <w:trHeight w:val="288"/>
          <w:jc w:val="center"/>
        </w:trPr>
        <w:tc>
          <w:tcPr>
            <w:tcW w:w="7604" w:type="dxa"/>
            <w:gridSpan w:val="6"/>
            <w:shd w:val="clear" w:color="auto" w:fill="auto"/>
            <w:tcMar>
              <w:top w:w="0" w:type="dxa"/>
            </w:tcMar>
          </w:tcPr>
          <w:p w:rsidR="00F56369" w:rsidRPr="004D0182" w:rsidRDefault="00F56369" w:rsidP="00304BC4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476" w:type="dxa"/>
            <w:shd w:val="clear" w:color="auto" w:fill="auto"/>
          </w:tcPr>
          <w:p w:rsidR="000A40AA" w:rsidRPr="000A40AA" w:rsidRDefault="00F56369" w:rsidP="000A40AA">
            <w:pPr>
              <w:pStyle w:val="DateandNumber"/>
              <w:rPr>
                <w:rFonts w:ascii="Microsoft Sans Serif" w:hAnsi="Microsoft Sans Serif"/>
                <w:noProof/>
                <w:color w:val="808080"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Fecha:</w:t>
            </w:r>
            <w:r w:rsidR="000A40AA">
              <w:rPr>
                <w:rFonts w:ascii="Microsoft Sans Serif" w:hAnsi="Microsoft Sans Serif"/>
                <w:noProof/>
                <w:color w:val="808080"/>
                <w:lang w:val="es-ES_tradnl"/>
              </w:rPr>
              <w:t>27/07/2020</w:t>
            </w:r>
          </w:p>
          <w:p w:rsidR="00F56369" w:rsidRPr="004D0182" w:rsidRDefault="009C1689" w:rsidP="00304275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FACTURA Nº </w:t>
            </w:r>
            <w:sdt>
              <w:sdtPr>
                <w:rPr>
                  <w:noProof/>
                  <w:lang w:val="es-ES_tradnl"/>
                </w:rPr>
                <w:id w:val="716560728"/>
                <w:placeholder>
                  <w:docPart w:val="C0DFDB45D2424978BB527C8779B7C51E"/>
                </w:placeholder>
                <w:showingPlcHdr/>
              </w:sdtPr>
              <w:sdtEndPr/>
              <w:sdtContent>
                <w:r w:rsidR="00304BC4" w:rsidRPr="004D0182">
                  <w:rPr>
                    <w:noProof/>
                    <w:lang w:val="es-ES_tradnl"/>
                  </w:rPr>
                  <w:t>[100]</w:t>
                </w:r>
              </w:sdtContent>
            </w:sdt>
          </w:p>
          <w:p w:rsidR="00663E19" w:rsidRPr="004D0182" w:rsidRDefault="006F140B" w:rsidP="002046DE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Fecha de vencimiento: </w:t>
            </w:r>
            <w:r w:rsidR="000A40AA" w:rsidRPr="00E015C8">
              <w:rPr>
                <w:noProof/>
                <w:lang w:val="es-AR"/>
              </w:rPr>
              <w:t>03/08/2020</w:t>
            </w:r>
          </w:p>
        </w:tc>
      </w:tr>
      <w:tr w:rsidR="005E6414" w:rsidRPr="000A40AA" w:rsidTr="005E6414">
        <w:trPr>
          <w:trHeight w:val="1155"/>
          <w:jc w:val="center"/>
        </w:trPr>
        <w:tc>
          <w:tcPr>
            <w:tcW w:w="7604" w:type="dxa"/>
            <w:gridSpan w:val="6"/>
            <w:shd w:val="clear" w:color="auto" w:fill="auto"/>
            <w:tcMar>
              <w:top w:w="0" w:type="dxa"/>
            </w:tcMar>
          </w:tcPr>
          <w:p w:rsidR="00FF6275" w:rsidRPr="004D0182" w:rsidRDefault="00FF6275" w:rsidP="00FF6275">
            <w:pPr>
              <w:pStyle w:val="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PARA</w:t>
            </w:r>
          </w:p>
        </w:tc>
        <w:tc>
          <w:tcPr>
            <w:tcW w:w="2476" w:type="dxa"/>
            <w:shd w:val="clear" w:color="auto" w:fill="auto"/>
          </w:tcPr>
          <w:sdt>
            <w:sdtPr>
              <w:rPr>
                <w:noProof/>
                <w:lang w:val="es-ES_tradnl"/>
              </w:rPr>
              <w:id w:val="716560479"/>
              <w:placeholder>
                <w:docPart w:val="49B17D942FD74C3C8E7E3E158A574EB1"/>
              </w:placeholder>
            </w:sdtPr>
            <w:sdtEndPr/>
            <w:sdtContent>
              <w:p w:rsidR="00304BC4" w:rsidRPr="004D0182" w:rsidRDefault="000A40AA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Jorge Badilla- Felix Aun</w:t>
                </w:r>
              </w:p>
            </w:sdtContent>
          </w:sdt>
          <w:sdt>
            <w:sdtPr>
              <w:rPr>
                <w:noProof/>
                <w:color w:val="808080"/>
                <w:lang w:val="es-ES_tradnl"/>
              </w:rPr>
              <w:id w:val="716560481"/>
              <w:placeholder>
                <w:docPart w:val="4D35F3755F6B45338DB11D6199F79B75"/>
              </w:placeholder>
            </w:sdtPr>
            <w:sdtEndPr/>
            <w:sdtContent>
              <w:p w:rsidR="00304BC4" w:rsidRPr="004D0182" w:rsidRDefault="000A40AA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color w:val="808080"/>
                    <w:lang w:val="es-ES_tradnl"/>
                  </w:rPr>
                  <w:t>Quinpe srl</w:t>
                </w:r>
              </w:p>
            </w:sdtContent>
          </w:sdt>
          <w:sdt>
            <w:sdtPr>
              <w:rPr>
                <w:noProof/>
                <w:lang w:val="es-ES_tradnl"/>
              </w:rPr>
              <w:id w:val="716560484"/>
              <w:placeholder>
                <w:docPart w:val="AD39CE7B56D14BE18A98A5BB9688C207"/>
              </w:placeholder>
            </w:sdtPr>
            <w:sdtEndPr/>
            <w:sdtContent>
              <w:p w:rsidR="00304BC4" w:rsidRPr="004D0182" w:rsidRDefault="000A40AA" w:rsidP="000A40AA">
                <w:pPr>
                  <w:pStyle w:val="rightalignedtext"/>
                  <w:jc w:val="lef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Calle mitre 1500 gral fernandez oro-</w:t>
                </w:r>
              </w:p>
            </w:sdtContent>
          </w:sdt>
          <w:sdt>
            <w:sdtPr>
              <w:rPr>
                <w:noProof/>
                <w:lang w:val="es-ES_tradnl"/>
              </w:rPr>
              <w:id w:val="716560486"/>
              <w:placeholder>
                <w:docPart w:val="A9E5CCCD63264BF6B957A1584560F909"/>
              </w:placeholder>
            </w:sdtPr>
            <w:sdtEndPr/>
            <w:sdtContent>
              <w:p w:rsidR="00304BC4" w:rsidRPr="004D0182" w:rsidRDefault="000A40AA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Codigo postal -8325</w:t>
                </w:r>
              </w:p>
            </w:sdtContent>
          </w:sdt>
          <w:p w:rsidR="006E2DFB" w:rsidRDefault="00F84BA3" w:rsidP="006E2DFB">
            <w:pPr>
              <w:pStyle w:val="rightalignedtext"/>
              <w:rPr>
                <w:noProof/>
                <w:lang w:val="es-ES_tradnl"/>
              </w:rPr>
            </w:pPr>
            <w:sdt>
              <w:sdtPr>
                <w:rPr>
                  <w:noProof/>
                  <w:color w:val="808080"/>
                  <w:lang w:val="es-ES_tradnl"/>
                </w:rPr>
                <w:id w:val="716560491"/>
                <w:placeholder>
                  <w:docPart w:val="F9F6D2CDA64A4FCD88BE94F6C94D17F4"/>
                </w:placeholder>
              </w:sdtPr>
              <w:sdtEndPr/>
              <w:sdtContent>
                <w:r w:rsidR="000A40AA">
                  <w:rPr>
                    <w:noProof/>
                    <w:color w:val="808080"/>
                    <w:lang w:val="es-ES_tradnl"/>
                  </w:rPr>
                  <w:t>Telefonos de contacto2299-4996123-4996766</w:t>
                </w:r>
              </w:sdtContent>
            </w:sdt>
          </w:p>
          <w:p w:rsidR="00FF6275" w:rsidRPr="004D0182" w:rsidRDefault="006E2DFB" w:rsidP="006E2DFB">
            <w:pPr>
              <w:pStyle w:val="rightalignedtex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Cuit-30-70760364-6</w:t>
            </w:r>
            <w:r w:rsidR="00304BC4"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 </w:t>
            </w:r>
            <w:sdt>
              <w:sdtPr>
                <w:rPr>
                  <w:noProof/>
                  <w:lang w:val="es-ES_tradnl"/>
                </w:rPr>
                <w:id w:val="716560494"/>
                <w:placeholder>
                  <w:docPart w:val="9D10B6B1BB8244839B61C42569B953A6"/>
                </w:placeholder>
                <w:showingPlcHdr/>
              </w:sdtPr>
              <w:sdtEndPr/>
              <w:sdtContent>
                <w:r w:rsidR="005E6414" w:rsidRPr="000A40AA">
                  <w:rPr>
                    <w:lang w:val="es-AR"/>
                  </w:rPr>
                  <w:t>[ABC12345]</w:t>
                </w:r>
              </w:sdtContent>
            </w:sdt>
          </w:p>
        </w:tc>
      </w:tr>
      <w:tr w:rsidR="000A40AA" w:rsidRPr="000A40AA" w:rsidTr="005E64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3128" w:type="dxa"/>
          <w:cantSplit/>
          <w:trHeight w:val="216"/>
          <w:jc w:val="center"/>
        </w:trPr>
        <w:tc>
          <w:tcPr>
            <w:tcW w:w="21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5E6414" w:rsidRPr="004D0182" w:rsidRDefault="005E6414" w:rsidP="003E4DCF">
            <w:pPr>
              <w:pStyle w:val="ColumnHeadings"/>
              <w:jc w:val="center"/>
              <w:rPr>
                <w:noProof/>
                <w:lang w:val="es-ES_tradnl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es-ES_tradnl"/>
              </w:rPr>
              <w:t>Proveedor</w:t>
            </w:r>
          </w:p>
        </w:tc>
        <w:tc>
          <w:tcPr>
            <w:tcW w:w="21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5E6414" w:rsidRPr="004D0182" w:rsidRDefault="005E6414" w:rsidP="003E4DCF">
            <w:pPr>
              <w:pStyle w:val="ColumnHeadings"/>
              <w:jc w:val="cent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Modo de envío</w:t>
            </w:r>
          </w:p>
        </w:tc>
        <w:tc>
          <w:tcPr>
            <w:tcW w:w="160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5E6414" w:rsidRPr="004D0182" w:rsidRDefault="005E6414" w:rsidP="003E4DCF">
            <w:pPr>
              <w:pStyle w:val="ColumnHeadings"/>
              <w:jc w:val="cent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Fecha de entrega</w:t>
            </w:r>
          </w:p>
        </w:tc>
        <w:tc>
          <w:tcPr>
            <w:tcW w:w="1769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5E6414" w:rsidRPr="004D0182" w:rsidRDefault="005E6414" w:rsidP="003E4DCF">
            <w:pPr>
              <w:pStyle w:val="ColumnHeadings"/>
              <w:jc w:val="cent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Condiciones de pago</w:t>
            </w:r>
          </w:p>
        </w:tc>
        <w:tc>
          <w:tcPr>
            <w:tcW w:w="138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5E6414" w:rsidRPr="004D0182" w:rsidRDefault="005E6414" w:rsidP="003E4DCF">
            <w:pPr>
              <w:pStyle w:val="ColumnHeadings"/>
              <w:jc w:val="cent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Fecha de vencimiento</w:t>
            </w:r>
          </w:p>
        </w:tc>
      </w:tr>
      <w:tr w:rsidR="000A40AA" w:rsidRPr="000A40AA" w:rsidTr="005E64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2"/>
          <w:wAfter w:w="3128" w:type="dxa"/>
          <w:cantSplit/>
          <w:trHeight w:val="216"/>
          <w:jc w:val="center"/>
        </w:trPr>
        <w:tc>
          <w:tcPr>
            <w:tcW w:w="218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5E6414" w:rsidRPr="004D0182" w:rsidRDefault="000A40AA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Quinpe srl</w:t>
            </w:r>
          </w:p>
        </w:tc>
        <w:tc>
          <w:tcPr>
            <w:tcW w:w="160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5E6414" w:rsidRPr="004D0182" w:rsidRDefault="000A40AA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--------------</w:t>
            </w:r>
          </w:p>
        </w:tc>
        <w:tc>
          <w:tcPr>
            <w:tcW w:w="1769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5E6414" w:rsidRPr="004D0182" w:rsidRDefault="000A40AA" w:rsidP="002455B1">
            <w:pPr>
              <w:rPr>
                <w:noProof/>
                <w:lang w:val="es-ES_tradnl"/>
              </w:rPr>
            </w:pPr>
            <w:r>
              <w:rPr>
                <w:rFonts w:ascii="Microsoft Sans Serif" w:hAnsi="Microsoft Sans Serif"/>
                <w:noProof/>
                <w:lang w:val="es-ES_tradnl"/>
              </w:rPr>
              <w:t>10 dias habiles</w:t>
            </w:r>
          </w:p>
        </w:tc>
        <w:tc>
          <w:tcPr>
            <w:tcW w:w="138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5E6414" w:rsidRPr="004D0182" w:rsidRDefault="000A40AA" w:rsidP="002455B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50 % adel.</w:t>
            </w:r>
          </w:p>
        </w:tc>
      </w:tr>
    </w:tbl>
    <w:p w:rsidR="009C1689" w:rsidRPr="004D0182" w:rsidRDefault="009C1689" w:rsidP="00F56369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69"/>
        <w:gridCol w:w="1395"/>
        <w:gridCol w:w="2934"/>
        <w:gridCol w:w="1559"/>
        <w:gridCol w:w="1504"/>
        <w:gridCol w:w="1619"/>
      </w:tblGrid>
      <w:tr w:rsidR="003E4DCF" w:rsidRPr="004D0182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F1654D" w:rsidP="003E4DCF">
            <w:pPr>
              <w:pStyle w:val="ColumnHeadings"/>
              <w:jc w:val="cent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Cantidad</w:t>
            </w:r>
          </w:p>
        </w:tc>
        <w:tc>
          <w:tcPr>
            <w:tcW w:w="139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F1654D" w:rsidP="003E4DCF">
            <w:pPr>
              <w:pStyle w:val="ColumnHeadings"/>
              <w:jc w:val="cent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Nº de </w:t>
            </w:r>
            <w:r w:rsidR="000E6324">
              <w:rPr>
                <w:rFonts w:ascii="Microsoft Sans Serif" w:hAnsi="Microsoft Sans Serif"/>
                <w:noProof/>
                <w:color w:val="808080"/>
                <w:lang w:val="es-ES_tradnl"/>
              </w:rPr>
              <w:t>Plano</w:t>
            </w:r>
          </w:p>
        </w:tc>
        <w:tc>
          <w:tcPr>
            <w:tcW w:w="293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F1654D" w:rsidP="003E4DCF">
            <w:pPr>
              <w:pStyle w:val="ColumnHeadings"/>
              <w:jc w:val="cent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F1654D" w:rsidRPr="004D0182" w:rsidRDefault="003E4DCF" w:rsidP="003E4DCF">
            <w:pPr>
              <w:pStyle w:val="ColumnHeadings"/>
              <w:jc w:val="center"/>
              <w:rPr>
                <w:noProof/>
                <w:lang w:val="es-ES_tradnl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es-ES_tradnl"/>
              </w:rPr>
              <w:t>Orden Produccion</w:t>
            </w:r>
          </w:p>
        </w:tc>
        <w:tc>
          <w:tcPr>
            <w:tcW w:w="150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0E6324" w:rsidRPr="000E6324" w:rsidRDefault="003E4DCF" w:rsidP="003E4DCF">
            <w:pPr>
              <w:pStyle w:val="ColumnHeadings"/>
              <w:jc w:val="center"/>
              <w:rPr>
                <w:rFonts w:ascii="Microsoft Sans Serif" w:hAnsi="Microsoft Sans Serif"/>
                <w:noProof/>
                <w:color w:val="808080"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Precio unitario</w:t>
            </w:r>
          </w:p>
        </w:tc>
        <w:tc>
          <w:tcPr>
            <w:tcW w:w="161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E4DCF" w:rsidRPr="003E4DCF" w:rsidRDefault="003E4DCF" w:rsidP="003E4DCF">
            <w:pPr>
              <w:pStyle w:val="ColumnHeadings"/>
              <w:jc w:val="center"/>
              <w:rPr>
                <w:rFonts w:ascii="Microsoft Sans Serif" w:hAnsi="Microsoft Sans Serif"/>
                <w:noProof/>
                <w:color w:val="808080"/>
                <w:lang w:val="es-ES_tradnl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es-ES_tradnl"/>
              </w:rPr>
              <w:t>Subtotal</w:t>
            </w:r>
          </w:p>
        </w:tc>
      </w:tr>
      <w:tr w:rsidR="00F1654D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0A40AA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139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0A40AA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--</w:t>
            </w:r>
          </w:p>
        </w:tc>
        <w:tc>
          <w:tcPr>
            <w:tcW w:w="2934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23C87" w:rsidRDefault="00C23C87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Por fabricacion de cardan y montajes </w:t>
            </w:r>
          </w:p>
          <w:p w:rsidR="00C23C87" w:rsidRDefault="00C23C87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Fabricacion de ejes según medidas a tomar.</w:t>
            </w:r>
          </w:p>
          <w:p w:rsidR="00C23C87" w:rsidRDefault="00C23C87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Colocacion de muñecos o cajas porta rodamientos s/pedido.</w:t>
            </w:r>
          </w:p>
          <w:p w:rsidR="0075150C" w:rsidRDefault="0075150C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Mecanizados y fresados  de poleas según pedido-</w:t>
            </w:r>
          </w:p>
          <w:p w:rsidR="0075150C" w:rsidRDefault="0075150C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No incluye poleas, solo el mecanizado.</w:t>
            </w:r>
          </w:p>
          <w:p w:rsidR="0075150C" w:rsidRDefault="0075150C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Alineacion y fabricacion de soportes varios incluyendo buloneria.</w:t>
            </w:r>
          </w:p>
          <w:p w:rsidR="0075150C" w:rsidRDefault="0075150C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Plazo de entrega -10 dias habiles.</w:t>
            </w:r>
          </w:p>
          <w:p w:rsidR="0075150C" w:rsidRDefault="0075150C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Forma de pago- 50 % adelantado.</w:t>
            </w:r>
          </w:p>
          <w:p w:rsidR="0075150C" w:rsidRDefault="0075150C" w:rsidP="00AA16FA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Transferencia bancaria.</w:t>
            </w:r>
          </w:p>
          <w:p w:rsidR="0075150C" w:rsidRDefault="0075150C" w:rsidP="0075150C">
            <w:pPr>
              <w:spacing w:line="360" w:lineRule="auto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El otro 50 % 30 dias fecha factura.</w:t>
            </w:r>
          </w:p>
          <w:p w:rsidR="0075150C" w:rsidRDefault="0075150C" w:rsidP="0075150C">
            <w:pPr>
              <w:spacing w:line="360" w:lineRule="auto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El camion debe quedar en nuestras instalaciones para realizar dicho trabajo.</w:t>
            </w:r>
          </w:p>
          <w:p w:rsidR="0075150C" w:rsidRDefault="006E2DFB" w:rsidP="0075150C">
            <w:pPr>
              <w:spacing w:line="360" w:lineRule="auto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Valor del trabajo-$ 146</w:t>
            </w:r>
            <w:r w:rsidR="0075150C">
              <w:rPr>
                <w:noProof/>
                <w:lang w:val="es-ES_tradnl"/>
              </w:rPr>
              <w:t>.000 + iva</w:t>
            </w:r>
            <w:r>
              <w:rPr>
                <w:noProof/>
                <w:lang w:val="es-ES_tradnl"/>
              </w:rPr>
              <w:t>.</w:t>
            </w:r>
          </w:p>
          <w:p w:rsidR="006E2DFB" w:rsidRPr="004D0182" w:rsidRDefault="006E2DFB" w:rsidP="0075150C">
            <w:pPr>
              <w:spacing w:line="360" w:lineRule="auto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En el valor declarado se incluye el mecanizado de una turbina  p/bomba centrifuga s/pedido y orden de compra n-00003629-</w:t>
            </w:r>
          </w:p>
        </w:tc>
        <w:tc>
          <w:tcPr>
            <w:tcW w:w="1559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6E2DFB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00003629</w:t>
            </w:r>
          </w:p>
        </w:tc>
        <w:tc>
          <w:tcPr>
            <w:tcW w:w="1504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6E2DFB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$ 146.000</w:t>
            </w:r>
          </w:p>
        </w:tc>
        <w:tc>
          <w:tcPr>
            <w:tcW w:w="1619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6E2DFB" w:rsidP="009C1689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$146.000</w:t>
            </w:r>
          </w:p>
        </w:tc>
      </w:tr>
      <w:tr w:rsidR="00F1654D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B629A1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4D0182" w:rsidRDefault="00B629A1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4D0182" w:rsidRDefault="00B629A1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4D0182" w:rsidRDefault="00B629A1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4D0182" w:rsidRDefault="00B629A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4D0182" w:rsidRDefault="00B629A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4D0182" w:rsidRDefault="00B629A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2455B1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2455B1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113C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4D0182" w:rsidRDefault="00F1113C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D0182" w:rsidRDefault="00F1113C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2455B1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4D0182" w:rsidRDefault="002455B1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4D0182" w:rsidRDefault="002455B1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C23C87" w:rsidTr="003E4DCF">
        <w:trPr>
          <w:cantSplit/>
          <w:trHeight w:val="216"/>
          <w:jc w:val="center"/>
        </w:trPr>
        <w:tc>
          <w:tcPr>
            <w:tcW w:w="106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39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2934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AA16FA">
            <w:pPr>
              <w:rPr>
                <w:noProof/>
                <w:lang w:val="es-ES_tradnl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504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F1654D" w:rsidP="009C1689">
            <w:pPr>
              <w:pStyle w:val="Amount"/>
              <w:rPr>
                <w:noProof/>
                <w:lang w:val="es-ES_tradnl"/>
              </w:rPr>
            </w:pPr>
          </w:p>
        </w:tc>
      </w:tr>
      <w:tr w:rsidR="00F1654D" w:rsidRPr="004D0182" w:rsidTr="000E6324">
        <w:trPr>
          <w:cantSplit/>
          <w:trHeight w:val="216"/>
          <w:jc w:val="center"/>
        </w:trPr>
        <w:tc>
          <w:tcPr>
            <w:tcW w:w="8461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Subtotal</w:t>
            </w:r>
          </w:p>
        </w:tc>
        <w:tc>
          <w:tcPr>
            <w:tcW w:w="161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6E2DFB" w:rsidP="009355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146.000</w:t>
            </w:r>
          </w:p>
        </w:tc>
      </w:tr>
      <w:tr w:rsidR="00F1654D" w:rsidRPr="004D0182" w:rsidTr="000E6324">
        <w:trPr>
          <w:cantSplit/>
          <w:trHeight w:val="216"/>
          <w:jc w:val="center"/>
        </w:trPr>
        <w:tc>
          <w:tcPr>
            <w:tcW w:w="8461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5E6414" w:rsidP="00387B44">
            <w:pPr>
              <w:pStyle w:val="rightalignedtext"/>
              <w:rPr>
                <w:noProof/>
                <w:lang w:val="es-ES_tradnl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es-ES_tradnl"/>
              </w:rPr>
              <w:t>I.V.A 21 %</w:t>
            </w:r>
          </w:p>
        </w:tc>
        <w:tc>
          <w:tcPr>
            <w:tcW w:w="161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6E2DFB" w:rsidP="009355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30.660</w:t>
            </w:r>
          </w:p>
        </w:tc>
      </w:tr>
      <w:tr w:rsidR="00F1654D" w:rsidRPr="004D0182" w:rsidTr="000E6324">
        <w:trPr>
          <w:cantSplit/>
          <w:trHeight w:val="216"/>
          <w:jc w:val="center"/>
        </w:trPr>
        <w:tc>
          <w:tcPr>
            <w:tcW w:w="8461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4D0182" w:rsidRDefault="00F1654D" w:rsidP="00387B4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Total</w:t>
            </w:r>
          </w:p>
        </w:tc>
        <w:tc>
          <w:tcPr>
            <w:tcW w:w="161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D0182" w:rsidRDefault="00E015C8" w:rsidP="009355B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176.660.00</w:t>
            </w:r>
          </w:p>
        </w:tc>
      </w:tr>
    </w:tbl>
    <w:p w:rsidR="00F1113C" w:rsidRPr="004D0182" w:rsidRDefault="00F1113C" w:rsidP="00F1113C">
      <w:pPr>
        <w:rPr>
          <w:noProof/>
          <w:lang w:val="es-ES_tradnl"/>
        </w:rPr>
      </w:pPr>
    </w:p>
    <w:p w:rsidR="00F1113C" w:rsidRPr="004D0182" w:rsidRDefault="00F1113C" w:rsidP="00F1113C">
      <w:pPr>
        <w:rPr>
          <w:noProof/>
          <w:lang w:val="es-ES_tradnl"/>
        </w:rPr>
      </w:pPr>
    </w:p>
    <w:tbl>
      <w:tblPr>
        <w:tblW w:w="10080" w:type="dxa"/>
        <w:tblInd w:w="-713" w:type="dxa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E015C8" w:rsidTr="000A40AA">
        <w:trPr>
          <w:cantSplit/>
          <w:trHeight w:val="1217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Presupuesto preparado por: </w:t>
            </w:r>
            <w:r w:rsidR="000A40AA">
              <w:rPr>
                <w:rFonts w:ascii="Microsoft Sans Serif" w:hAnsi="Microsoft Sans Serif"/>
                <w:noProof/>
                <w:color w:val="808080"/>
                <w:lang w:val="es-ES_tradnl"/>
              </w:rPr>
              <w:t>Torneria industrial de Javier Rivas</w:t>
            </w:r>
          </w:p>
          <w:p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Este es un presupuesto sobre los bienes nombrados, sujeto a las condiciones indicadas a continuación: </w:t>
            </w:r>
            <w:r w:rsidR="005E6414">
              <w:rPr>
                <w:rFonts w:ascii="Microsoft Sans Serif" w:hAnsi="Microsoft Sans Serif"/>
                <w:noProof/>
                <w:color w:val="808080"/>
                <w:lang w:val="es-ES_tradnl"/>
              </w:rPr>
              <w:t>Está sujeto a los cambios del mercado</w:t>
            </w:r>
          </w:p>
          <w:p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Para aceptar este presupuesto, firme aquí y envíenos este documento: </w:t>
            </w: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ab/>
            </w:r>
          </w:p>
        </w:tc>
      </w:tr>
    </w:tbl>
    <w:p w:rsidR="00020861" w:rsidRPr="00183C03" w:rsidRDefault="00F84BA3" w:rsidP="00020861">
      <w:pPr>
        <w:pStyle w:val="lowercenteredtext"/>
        <w:spacing w:before="400"/>
        <w:ind w:left="-720" w:right="-720"/>
        <w:rPr>
          <w:noProof/>
          <w:lang w:val="es-ES"/>
        </w:rPr>
      </w:pPr>
      <w:sdt>
        <w:sdtPr>
          <w:rPr>
            <w:noProof/>
            <w:lang w:val="es-ES"/>
          </w:rPr>
          <w:id w:val="716560525"/>
          <w:placeholder>
            <w:docPart w:val="58D546DBD5074FE298653FDEEBB27F84"/>
          </w:placeholder>
        </w:sdtPr>
        <w:sdtEndPr/>
        <w:sdtContent>
          <w:r w:rsidR="00020861">
            <w:rPr>
              <w:noProof/>
              <w:lang w:val="es-ES"/>
            </w:rPr>
            <w:t>[</w:t>
          </w:r>
          <w:r w:rsidR="005E6414">
            <w:rPr>
              <w:noProof/>
              <w:lang w:val="es-ES"/>
            </w:rPr>
            <w:t>Tornería industrial De Javier Rivas</w:t>
          </w:r>
          <w:r w:rsidR="00020861">
            <w:rPr>
              <w:noProof/>
              <w:lang w:val="es-ES"/>
            </w:rPr>
            <w:t>]</w:t>
          </w:r>
        </w:sdtContent>
      </w:sdt>
      <w:r w:rsidR="00020861">
        <w:rPr>
          <w:noProof/>
          <w:lang w:val="es-ES"/>
        </w:rPr>
        <w:t xml:space="preserve">  </w:t>
      </w:r>
      <w:sdt>
        <w:sdtPr>
          <w:rPr>
            <w:noProof/>
            <w:lang w:val="es-ES"/>
          </w:rPr>
          <w:id w:val="716560527"/>
          <w:placeholder>
            <w:docPart w:val="281D048268984027A4F72267A8B8F93F"/>
          </w:placeholder>
        </w:sdtPr>
        <w:sdtEndPr/>
        <w:sdtContent>
          <w:r w:rsidR="005E6414">
            <w:rPr>
              <w:noProof/>
              <w:lang w:val="es-ES"/>
            </w:rPr>
            <w:t>Piñeiro Pearson 1694 – Parque Industrial</w:t>
          </w:r>
          <w:r w:rsidR="00020861">
            <w:rPr>
              <w:noProof/>
              <w:lang w:val="es-ES"/>
            </w:rPr>
            <w:t>]</w:t>
          </w:r>
        </w:sdtContent>
      </w:sdt>
      <w:r w:rsidR="00020861">
        <w:rPr>
          <w:noProof/>
          <w:lang w:val="es-ES"/>
        </w:rPr>
        <w:t xml:space="preserve">  </w:t>
      </w:r>
      <w:sdt>
        <w:sdtPr>
          <w:rPr>
            <w:noProof/>
            <w:lang w:val="es-ES"/>
          </w:rPr>
          <w:id w:val="716560530"/>
          <w:placeholder>
            <w:docPart w:val="5A20EF3D96EB4D0CAB96A642CC8D5751"/>
          </w:placeholder>
        </w:sdtPr>
        <w:sdtEndPr/>
        <w:sdtContent>
          <w:r w:rsidR="00020861">
            <w:rPr>
              <w:noProof/>
              <w:lang w:val="es-ES"/>
            </w:rPr>
            <w:t>[</w:t>
          </w:r>
          <w:r w:rsidR="005E6414">
            <w:rPr>
              <w:noProof/>
              <w:lang w:val="es-ES"/>
            </w:rPr>
            <w:t>8328</w:t>
          </w:r>
          <w:r w:rsidR="00020861">
            <w:rPr>
              <w:noProof/>
              <w:lang w:val="es-ES"/>
            </w:rPr>
            <w:t xml:space="preserve">, </w:t>
          </w:r>
          <w:r w:rsidR="005E6414">
            <w:rPr>
              <w:noProof/>
              <w:lang w:val="es-ES"/>
            </w:rPr>
            <w:t>Allen</w:t>
          </w:r>
          <w:r w:rsidR="00020861">
            <w:rPr>
              <w:noProof/>
              <w:lang w:val="es-ES"/>
            </w:rPr>
            <w:t xml:space="preserve">, </w:t>
          </w:r>
          <w:r w:rsidR="005E6414">
            <w:rPr>
              <w:noProof/>
              <w:lang w:val="es-ES"/>
            </w:rPr>
            <w:t>Rio Negro</w:t>
          </w:r>
          <w:r w:rsidR="00020861">
            <w:rPr>
              <w:noProof/>
              <w:lang w:val="es-ES"/>
            </w:rPr>
            <w:t>]</w:t>
          </w:r>
        </w:sdtContent>
      </w:sdt>
      <w:r w:rsidR="00020861">
        <w:rPr>
          <w:noProof/>
          <w:lang w:val="es-ES"/>
        </w:rPr>
        <w:t xml:space="preserve">  Teléfono </w:t>
      </w:r>
      <w:sdt>
        <w:sdtPr>
          <w:rPr>
            <w:noProof/>
            <w:lang w:val="es-ES"/>
          </w:rPr>
          <w:id w:val="716560532"/>
          <w:placeholder>
            <w:docPart w:val="F0ABBDA2FE7A4FB28C70134D78A8B287"/>
          </w:placeholder>
        </w:sdtPr>
        <w:sdtEndPr/>
        <w:sdtContent>
          <w:r w:rsidR="00020861">
            <w:rPr>
              <w:noProof/>
              <w:lang w:val="es-ES"/>
            </w:rPr>
            <w:t>[</w:t>
          </w:r>
          <w:r w:rsidR="005E6414">
            <w:rPr>
              <w:noProof/>
              <w:lang w:val="es-ES"/>
            </w:rPr>
            <w:t>0299 154235936</w:t>
          </w:r>
          <w:r w:rsidR="00020861">
            <w:rPr>
              <w:noProof/>
              <w:lang w:val="es-ES"/>
            </w:rPr>
            <w:t>]</w:t>
          </w:r>
        </w:sdtContent>
      </w:sdt>
      <w:r w:rsidR="00020861">
        <w:rPr>
          <w:noProof/>
          <w:lang w:val="es-ES"/>
        </w:rPr>
        <w:t xml:space="preserve">  </w:t>
      </w:r>
      <w:sdt>
        <w:sdtPr>
          <w:rPr>
            <w:noProof/>
            <w:lang w:val="es-ES"/>
          </w:rPr>
          <w:id w:val="716560539"/>
          <w:placeholder>
            <w:docPart w:val="64FDFED0207147B58D799F2AA06686E3"/>
          </w:placeholder>
        </w:sdtPr>
        <w:sdtEndPr/>
        <w:sdtContent>
          <w:r w:rsidR="00020861">
            <w:rPr>
              <w:noProof/>
              <w:lang w:val="es-ES"/>
            </w:rPr>
            <w:t xml:space="preserve">  </w:t>
          </w:r>
        </w:sdtContent>
      </w:sdt>
      <w:sdt>
        <w:sdtPr>
          <w:rPr>
            <w:noProof/>
            <w:lang w:val="es-ES"/>
          </w:rPr>
          <w:id w:val="2281563"/>
          <w:placeholder>
            <w:docPart w:val="4FC386E32B01413DB95CEBB7C2767408"/>
          </w:placeholder>
        </w:sdtPr>
        <w:sdtEndPr/>
        <w:sdtContent>
          <w:r w:rsidR="005E6414">
            <w:rPr>
              <w:noProof/>
              <w:lang w:val="es-ES"/>
            </w:rPr>
            <w:t>rjrivastorneria@gmail.com</w:t>
          </w:r>
        </w:sdtContent>
      </w:sdt>
    </w:p>
    <w:sectPr w:rsidR="00020861" w:rsidRPr="00183C03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 placeholder" style="width:90pt;height:45pt" o:bullet="t">
        <v:imagedata r:id="rId1" o:title="template_logo"/>
      </v:shape>
    </w:pict>
  </w:numPicBullet>
  <w:abstractNum w:abstractNumId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C8"/>
    <w:rsid w:val="00010191"/>
    <w:rsid w:val="00020861"/>
    <w:rsid w:val="000237D3"/>
    <w:rsid w:val="000653AC"/>
    <w:rsid w:val="000725B8"/>
    <w:rsid w:val="00084C3F"/>
    <w:rsid w:val="000A40AA"/>
    <w:rsid w:val="000E042A"/>
    <w:rsid w:val="000E6324"/>
    <w:rsid w:val="000F1048"/>
    <w:rsid w:val="000F6B47"/>
    <w:rsid w:val="000F7D4F"/>
    <w:rsid w:val="00140EA0"/>
    <w:rsid w:val="001E4A8B"/>
    <w:rsid w:val="001F0F9F"/>
    <w:rsid w:val="00202E66"/>
    <w:rsid w:val="002046DE"/>
    <w:rsid w:val="002455B1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E4DCF"/>
    <w:rsid w:val="003E5FCD"/>
    <w:rsid w:val="00441785"/>
    <w:rsid w:val="00442CDA"/>
    <w:rsid w:val="0045588D"/>
    <w:rsid w:val="004A619A"/>
    <w:rsid w:val="004D0182"/>
    <w:rsid w:val="004E130B"/>
    <w:rsid w:val="004F202D"/>
    <w:rsid w:val="005209B5"/>
    <w:rsid w:val="00521569"/>
    <w:rsid w:val="00543E70"/>
    <w:rsid w:val="005865E7"/>
    <w:rsid w:val="005E6414"/>
    <w:rsid w:val="00663E19"/>
    <w:rsid w:val="00690C96"/>
    <w:rsid w:val="006B1055"/>
    <w:rsid w:val="006D6088"/>
    <w:rsid w:val="006E2DFB"/>
    <w:rsid w:val="006F140B"/>
    <w:rsid w:val="00701639"/>
    <w:rsid w:val="00704C33"/>
    <w:rsid w:val="00705699"/>
    <w:rsid w:val="0075150C"/>
    <w:rsid w:val="00755F57"/>
    <w:rsid w:val="0078745A"/>
    <w:rsid w:val="007B38EB"/>
    <w:rsid w:val="007C370C"/>
    <w:rsid w:val="007F242B"/>
    <w:rsid w:val="008171B1"/>
    <w:rsid w:val="00820001"/>
    <w:rsid w:val="00820427"/>
    <w:rsid w:val="00832FB8"/>
    <w:rsid w:val="008C5A0E"/>
    <w:rsid w:val="008E45DF"/>
    <w:rsid w:val="00904861"/>
    <w:rsid w:val="009355BA"/>
    <w:rsid w:val="00953D43"/>
    <w:rsid w:val="00954EF9"/>
    <w:rsid w:val="00960F84"/>
    <w:rsid w:val="009A0A91"/>
    <w:rsid w:val="009C1689"/>
    <w:rsid w:val="009D0032"/>
    <w:rsid w:val="009D0ECF"/>
    <w:rsid w:val="009D7158"/>
    <w:rsid w:val="00A3259B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629A1"/>
    <w:rsid w:val="00B9178F"/>
    <w:rsid w:val="00C23C87"/>
    <w:rsid w:val="00C50F0E"/>
    <w:rsid w:val="00C650E6"/>
    <w:rsid w:val="00C810A3"/>
    <w:rsid w:val="00C879E0"/>
    <w:rsid w:val="00CA1C8D"/>
    <w:rsid w:val="00CA4BCD"/>
    <w:rsid w:val="00CF5D83"/>
    <w:rsid w:val="00D10BE7"/>
    <w:rsid w:val="00D719AB"/>
    <w:rsid w:val="00D824D4"/>
    <w:rsid w:val="00DB0FCF"/>
    <w:rsid w:val="00E015C8"/>
    <w:rsid w:val="00E020A7"/>
    <w:rsid w:val="00E47F00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84BA3"/>
    <w:rsid w:val="00FC40D3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4C23E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odeglobo">
    <w:name w:val="Balloon Text"/>
    <w:basedOn w:val="Normal"/>
    <w:link w:val="TextodegloboCar"/>
    <w:rsid w:val="00820001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000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odeglobo">
    <w:name w:val="Balloon Text"/>
    <w:basedOn w:val="Normal"/>
    <w:link w:val="TextodegloboCar"/>
    <w:rsid w:val="00820001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000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wnloads\quinpe%20srl%2027-07-2020%20presupuesto%20nuev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DFDB45D2424978BB527C8779B7C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7296-6463-49D0-85ED-FA1305C88216}"/>
      </w:docPartPr>
      <w:docPartBody>
        <w:p w:rsidR="00814B0E" w:rsidRDefault="008B4AA9">
          <w:pPr>
            <w:pStyle w:val="C0DFDB45D2424978BB527C8779B7C51E"/>
          </w:pPr>
          <w:r>
            <w:t>[100]</w:t>
          </w:r>
        </w:p>
      </w:docPartBody>
    </w:docPart>
    <w:docPart>
      <w:docPartPr>
        <w:name w:val="49B17D942FD74C3C8E7E3E158A574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ACF54-C45F-4F6D-91C5-2495DF324588}"/>
      </w:docPartPr>
      <w:docPartBody>
        <w:p w:rsidR="00814B0E" w:rsidRDefault="008B4AA9">
          <w:pPr>
            <w:pStyle w:val="49B17D942FD74C3C8E7E3E158A574EB1"/>
          </w:pPr>
          <w:r>
            <w:rPr>
              <w:rStyle w:val="Textodelmarcadordeposicin"/>
            </w:rPr>
            <w:t>[Name]</w:t>
          </w:r>
        </w:p>
      </w:docPartBody>
    </w:docPart>
    <w:docPart>
      <w:docPartPr>
        <w:name w:val="4D35F3755F6B45338DB11D6199F79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D0BFE-97A2-4AE8-8C7A-5728AC7EEDC2}"/>
      </w:docPartPr>
      <w:docPartBody>
        <w:p w:rsidR="00814B0E" w:rsidRDefault="008B4AA9">
          <w:pPr>
            <w:pStyle w:val="4D35F3755F6B45338DB11D6199F79B75"/>
          </w:pPr>
          <w:r>
            <w:t>[Company Name]</w:t>
          </w:r>
        </w:p>
      </w:docPartBody>
    </w:docPart>
    <w:docPart>
      <w:docPartPr>
        <w:name w:val="AD39CE7B56D14BE18A98A5BB9688C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FC49C-3C1C-47B6-BD44-F514CB3B246A}"/>
      </w:docPartPr>
      <w:docPartBody>
        <w:p w:rsidR="00814B0E" w:rsidRDefault="008B4AA9">
          <w:pPr>
            <w:pStyle w:val="AD39CE7B56D14BE18A98A5BB9688C207"/>
          </w:pPr>
          <w:r>
            <w:t>[Street Address]</w:t>
          </w:r>
        </w:p>
      </w:docPartBody>
    </w:docPart>
    <w:docPart>
      <w:docPartPr>
        <w:name w:val="A9E5CCCD63264BF6B957A1584560F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A4329-FB27-4F2E-A23C-462E182C422F}"/>
      </w:docPartPr>
      <w:docPartBody>
        <w:p w:rsidR="00814B0E" w:rsidRDefault="008B4AA9">
          <w:pPr>
            <w:pStyle w:val="A9E5CCCD63264BF6B957A1584560F909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F9F6D2CDA64A4FCD88BE94F6C94D1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14691-0AA6-4034-B77E-1D880135F3AA}"/>
      </w:docPartPr>
      <w:docPartBody>
        <w:p w:rsidR="00814B0E" w:rsidRDefault="008B4AA9">
          <w:pPr>
            <w:pStyle w:val="F9F6D2CDA64A4FCD88BE94F6C94D17F4"/>
          </w:pPr>
          <w:r>
            <w:t>[Phone]</w:t>
          </w:r>
        </w:p>
      </w:docPartBody>
    </w:docPart>
    <w:docPart>
      <w:docPartPr>
        <w:name w:val="9D10B6B1BB8244839B61C42569B95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DCF42-4D4C-499C-9201-8ED73FC18E5D}"/>
      </w:docPartPr>
      <w:docPartBody>
        <w:p w:rsidR="00814B0E" w:rsidRDefault="008B4AA9">
          <w:pPr>
            <w:pStyle w:val="9D10B6B1BB8244839B61C42569B953A6"/>
          </w:pPr>
          <w:r>
            <w:t>[ABC12345]</w:t>
          </w:r>
        </w:p>
      </w:docPartBody>
    </w:docPart>
    <w:docPart>
      <w:docPartPr>
        <w:name w:val="58D546DBD5074FE298653FDEEBB27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64212-EBE4-43C0-8D3E-057E5277EB71}"/>
      </w:docPartPr>
      <w:docPartBody>
        <w:p w:rsidR="00814B0E" w:rsidRDefault="008B4AA9">
          <w:pPr>
            <w:pStyle w:val="58D546DBD5074FE298653FDEEBB27F84"/>
          </w:pPr>
          <w:r>
            <w:rPr>
              <w:rStyle w:val="Textodelmarcadordeposicin"/>
            </w:rPr>
            <w:t>[Your Company Name]</w:t>
          </w:r>
        </w:p>
      </w:docPartBody>
    </w:docPart>
    <w:docPart>
      <w:docPartPr>
        <w:name w:val="281D048268984027A4F72267A8B8F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A3A33-4DF9-4008-ADA9-B75F0A774CFA}"/>
      </w:docPartPr>
      <w:docPartBody>
        <w:p w:rsidR="00814B0E" w:rsidRDefault="008B4AA9">
          <w:pPr>
            <w:pStyle w:val="281D048268984027A4F72267A8B8F93F"/>
          </w:pPr>
          <w:r>
            <w:rPr>
              <w:rStyle w:val="Textodelmarcadordeposicin"/>
            </w:rPr>
            <w:t>[Street Address]</w:t>
          </w:r>
        </w:p>
      </w:docPartBody>
    </w:docPart>
    <w:docPart>
      <w:docPartPr>
        <w:name w:val="5A20EF3D96EB4D0CAB96A642CC8D5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999F4-50B1-4521-BE7C-9F0D69240AD0}"/>
      </w:docPartPr>
      <w:docPartBody>
        <w:p w:rsidR="00814B0E" w:rsidRDefault="008B4AA9">
          <w:pPr>
            <w:pStyle w:val="5A20EF3D96EB4D0CAB96A642CC8D5751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F0ABBDA2FE7A4FB28C70134D78A8B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5BCF-7C20-4939-A00D-6520EA5A196F}"/>
      </w:docPartPr>
      <w:docPartBody>
        <w:p w:rsidR="00814B0E" w:rsidRDefault="008B4AA9">
          <w:pPr>
            <w:pStyle w:val="F0ABBDA2FE7A4FB28C70134D78A8B287"/>
          </w:pPr>
          <w:r>
            <w:t>[000-000-0000]</w:t>
          </w:r>
        </w:p>
      </w:docPartBody>
    </w:docPart>
    <w:docPart>
      <w:docPartPr>
        <w:name w:val="64FDFED0207147B58D799F2AA0668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D315D-A5E1-41A7-9E29-143B36FB4DC3}"/>
      </w:docPartPr>
      <w:docPartBody>
        <w:p w:rsidR="00814B0E" w:rsidRDefault="008B4AA9">
          <w:pPr>
            <w:pStyle w:val="64FDFED0207147B58D799F2AA06686E3"/>
          </w:pPr>
          <w:r>
            <w:t>[000-000-0000]</w:t>
          </w:r>
        </w:p>
      </w:docPartBody>
    </w:docPart>
    <w:docPart>
      <w:docPartPr>
        <w:name w:val="4FC386E32B01413DB95CEBB7C2767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22A6F-B310-4218-A296-C194E3800201}"/>
      </w:docPartPr>
      <w:docPartBody>
        <w:p w:rsidR="00814B0E" w:rsidRDefault="008B4AA9">
          <w:pPr>
            <w:pStyle w:val="4FC386E32B01413DB95CEBB7C2767408"/>
          </w:pPr>
          <w:r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A9"/>
    <w:rsid w:val="005650E0"/>
    <w:rsid w:val="00814B0E"/>
    <w:rsid w:val="008B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DFDB45D2424978BB527C8779B7C51E">
    <w:name w:val="C0DFDB45D2424978BB527C8779B7C51E"/>
  </w:style>
  <w:style w:type="character" w:styleId="Textodelmarcadordeposicin">
    <w:name w:val="Placeholder Text"/>
    <w:basedOn w:val="Fuentedeprrafopredeter"/>
    <w:uiPriority w:val="99"/>
    <w:semiHidden/>
  </w:style>
  <w:style w:type="paragraph" w:customStyle="1" w:styleId="49B17D942FD74C3C8E7E3E158A574EB1">
    <w:name w:val="49B17D942FD74C3C8E7E3E158A574EB1"/>
  </w:style>
  <w:style w:type="paragraph" w:customStyle="1" w:styleId="4D35F3755F6B45338DB11D6199F79B75">
    <w:name w:val="4D35F3755F6B45338DB11D6199F79B75"/>
  </w:style>
  <w:style w:type="paragraph" w:customStyle="1" w:styleId="AD39CE7B56D14BE18A98A5BB9688C207">
    <w:name w:val="AD39CE7B56D14BE18A98A5BB9688C207"/>
  </w:style>
  <w:style w:type="paragraph" w:customStyle="1" w:styleId="A9E5CCCD63264BF6B957A1584560F909">
    <w:name w:val="A9E5CCCD63264BF6B957A1584560F909"/>
  </w:style>
  <w:style w:type="paragraph" w:customStyle="1" w:styleId="F9F6D2CDA64A4FCD88BE94F6C94D17F4">
    <w:name w:val="F9F6D2CDA64A4FCD88BE94F6C94D17F4"/>
  </w:style>
  <w:style w:type="paragraph" w:customStyle="1" w:styleId="9D10B6B1BB8244839B61C42569B953A6">
    <w:name w:val="9D10B6B1BB8244839B61C42569B953A6"/>
  </w:style>
  <w:style w:type="paragraph" w:customStyle="1" w:styleId="58D546DBD5074FE298653FDEEBB27F84">
    <w:name w:val="58D546DBD5074FE298653FDEEBB27F84"/>
  </w:style>
  <w:style w:type="paragraph" w:customStyle="1" w:styleId="281D048268984027A4F72267A8B8F93F">
    <w:name w:val="281D048268984027A4F72267A8B8F93F"/>
  </w:style>
  <w:style w:type="paragraph" w:customStyle="1" w:styleId="5A20EF3D96EB4D0CAB96A642CC8D5751">
    <w:name w:val="5A20EF3D96EB4D0CAB96A642CC8D5751"/>
  </w:style>
  <w:style w:type="paragraph" w:customStyle="1" w:styleId="F0ABBDA2FE7A4FB28C70134D78A8B287">
    <w:name w:val="F0ABBDA2FE7A4FB28C70134D78A8B287"/>
  </w:style>
  <w:style w:type="paragraph" w:customStyle="1" w:styleId="64FDFED0207147B58D799F2AA06686E3">
    <w:name w:val="64FDFED0207147B58D799F2AA06686E3"/>
  </w:style>
  <w:style w:type="paragraph" w:customStyle="1" w:styleId="4FC386E32B01413DB95CEBB7C2767408">
    <w:name w:val="4FC386E32B01413DB95CEBB7C27674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DFDB45D2424978BB527C8779B7C51E">
    <w:name w:val="C0DFDB45D2424978BB527C8779B7C51E"/>
  </w:style>
  <w:style w:type="character" w:styleId="Textodelmarcadordeposicin">
    <w:name w:val="Placeholder Text"/>
    <w:basedOn w:val="Fuentedeprrafopredeter"/>
    <w:uiPriority w:val="99"/>
    <w:semiHidden/>
  </w:style>
  <w:style w:type="paragraph" w:customStyle="1" w:styleId="49B17D942FD74C3C8E7E3E158A574EB1">
    <w:name w:val="49B17D942FD74C3C8E7E3E158A574EB1"/>
  </w:style>
  <w:style w:type="paragraph" w:customStyle="1" w:styleId="4D35F3755F6B45338DB11D6199F79B75">
    <w:name w:val="4D35F3755F6B45338DB11D6199F79B75"/>
  </w:style>
  <w:style w:type="paragraph" w:customStyle="1" w:styleId="AD39CE7B56D14BE18A98A5BB9688C207">
    <w:name w:val="AD39CE7B56D14BE18A98A5BB9688C207"/>
  </w:style>
  <w:style w:type="paragraph" w:customStyle="1" w:styleId="A9E5CCCD63264BF6B957A1584560F909">
    <w:name w:val="A9E5CCCD63264BF6B957A1584560F909"/>
  </w:style>
  <w:style w:type="paragraph" w:customStyle="1" w:styleId="F9F6D2CDA64A4FCD88BE94F6C94D17F4">
    <w:name w:val="F9F6D2CDA64A4FCD88BE94F6C94D17F4"/>
  </w:style>
  <w:style w:type="paragraph" w:customStyle="1" w:styleId="9D10B6B1BB8244839B61C42569B953A6">
    <w:name w:val="9D10B6B1BB8244839B61C42569B953A6"/>
  </w:style>
  <w:style w:type="paragraph" w:customStyle="1" w:styleId="58D546DBD5074FE298653FDEEBB27F84">
    <w:name w:val="58D546DBD5074FE298653FDEEBB27F84"/>
  </w:style>
  <w:style w:type="paragraph" w:customStyle="1" w:styleId="281D048268984027A4F72267A8B8F93F">
    <w:name w:val="281D048268984027A4F72267A8B8F93F"/>
  </w:style>
  <w:style w:type="paragraph" w:customStyle="1" w:styleId="5A20EF3D96EB4D0CAB96A642CC8D5751">
    <w:name w:val="5A20EF3D96EB4D0CAB96A642CC8D5751"/>
  </w:style>
  <w:style w:type="paragraph" w:customStyle="1" w:styleId="F0ABBDA2FE7A4FB28C70134D78A8B287">
    <w:name w:val="F0ABBDA2FE7A4FB28C70134D78A8B287"/>
  </w:style>
  <w:style w:type="paragraph" w:customStyle="1" w:styleId="64FDFED0207147B58D799F2AA06686E3">
    <w:name w:val="64FDFED0207147B58D799F2AA06686E3"/>
  </w:style>
  <w:style w:type="paragraph" w:customStyle="1" w:styleId="4FC386E32B01413DB95CEBB7C2767408">
    <w:name w:val="4FC386E32B01413DB95CEBB7C27674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 xsi:nil="true"/>
    <AssetExpire xmlns="2958f784-0ef9-4616-b22d-512a8cad1f0d">2100-01-01T00:00:00+00:00</AssetExpire>
    <IntlLangReviewDate xmlns="2958f784-0ef9-4616-b22d-512a8cad1f0d" xsi:nil="true"/>
    <SubmitterId xmlns="2958f784-0ef9-4616-b22d-512a8cad1f0d" xsi:nil="true"/>
    <IntlLangReview xmlns="2958f784-0ef9-4616-b22d-512a8cad1f0d" xsi:nil="true"/>
    <EditorialStatus xmlns="2958f784-0ef9-4616-b22d-512a8cad1f0d" xsi:nil="true"/>
    <OriginAsset xmlns="2958f784-0ef9-4616-b22d-512a8cad1f0d" xsi:nil="true"/>
    <Markets xmlns="2958f784-0ef9-4616-b22d-512a8cad1f0d"/>
    <AcquiredFrom xmlns="2958f784-0ef9-4616-b22d-512a8cad1f0d" xsi:nil="true"/>
    <AssetStart xmlns="2958f784-0ef9-4616-b22d-512a8cad1f0d">2009-07-27T09:30:31+00:00</AssetStart>
    <PublishStatusLookup xmlns="2958f784-0ef9-4616-b22d-512a8cad1f0d">
      <Value>490189</Value>
      <Value>510057</Value>
    </PublishStatusLookup>
    <MarketSpecific xmlns="2958f784-0ef9-4616-b22d-512a8cad1f0d" xsi:nil="true"/>
    <APAuthor xmlns="2958f784-0ef9-4616-b22d-512a8cad1f0d">
      <UserInfo>
        <DisplayName/>
        <AccountId>191</AccountId>
        <AccountType/>
      </UserInfo>
    </APAuthor>
    <IntlLangReviewer xmlns="2958f784-0ef9-4616-b22d-512a8cad1f0d" xsi:nil="true"/>
    <CSXSubmissionDate xmlns="2958f784-0ef9-4616-b22d-512a8cad1f0d" xsi:nil="true"/>
    <NumericId xmlns="2958f784-0ef9-4616-b22d-512a8cad1f0d">-1</NumericId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SourceTitle xmlns="2958f784-0ef9-4616-b22d-512a8cad1f0d">Sales quote (Green design)</SourceTitle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TemplateStatus xmlns="2958f784-0ef9-4616-b22d-512a8cad1f0d">Complete</TemplateStatus>
    <OutputCachingOn xmlns="2958f784-0ef9-4616-b22d-512a8cad1f0d">false</OutputCachingOn>
    <IsSearchable xmlns="2958f784-0ef9-4616-b22d-512a8cad1f0d">false</IsSearchable>
    <HandoffToMSDN xmlns="2958f784-0ef9-4616-b22d-512a8cad1f0d" xsi:nil="true"/>
    <UALocRecommendation xmlns="2958f784-0ef9-4616-b22d-512a8cad1f0d">Localize</UALocRecommendation>
    <UALocComments xmlns="2958f784-0ef9-4616-b22d-512a8cad1f0d" xsi:nil="true"/>
    <ShowIn xmlns="2958f784-0ef9-4616-b22d-512a8cad1f0d">Show everywhere</ShowIn>
    <ThumbnailAssetId xmlns="2958f784-0ef9-4616-b22d-512a8cad1f0d" xsi:nil="true"/>
    <ContentItem xmlns="2958f784-0ef9-4616-b22d-512a8cad1f0d" xsi:nil="true"/>
    <LastModifiedDateTime xmlns="2958f784-0ef9-4616-b22d-512a8cad1f0d" xsi:nil="true"/>
    <ClipArtFilename xmlns="2958f784-0ef9-4616-b22d-512a8cad1f0d" xsi:nil="true"/>
    <CSXHash xmlns="2958f784-0ef9-4616-b22d-512a8cad1f0d" xsi:nil="true"/>
    <DirectSourceMarket xmlns="2958f784-0ef9-4616-b22d-512a8cad1f0d">english</DirectSourceMarket>
    <PlannedPubDate xmlns="2958f784-0ef9-4616-b22d-512a8cad1f0d" xsi:nil="true"/>
    <ArtSampleDocs xmlns="2958f784-0ef9-4616-b22d-512a8cad1f0d" xsi:nil="true"/>
    <TrustLevel xmlns="2958f784-0ef9-4616-b22d-512a8cad1f0d">1 Microsoft Managed Content</TrustLevel>
    <CSXSubmissionMarket xmlns="2958f784-0ef9-4616-b22d-512a8cad1f0d" xsi:nil="true"/>
    <VoteCount xmlns="2958f784-0ef9-4616-b22d-512a8cad1f0d" xsi:nil="true"/>
    <BusinessGroup xmlns="2958f784-0ef9-4616-b22d-512a8cad1f0d" xsi:nil="true"/>
    <TimesCloned xmlns="2958f784-0ef9-4616-b22d-512a8cad1f0d" xsi:nil="true"/>
    <AverageRating xmlns="2958f784-0ef9-4616-b22d-512a8cad1f0d" xsi:nil="true"/>
    <Provider xmlns="2958f784-0ef9-4616-b22d-512a8cad1f0d">EY006220130</Provider>
    <UACurrentWords xmlns="2958f784-0ef9-4616-b22d-512a8cad1f0d">0</UACurrentWords>
    <AssetId xmlns="2958f784-0ef9-4616-b22d-512a8cad1f0d">TP010377331</AssetId>
    <APEditor xmlns="2958f784-0ef9-4616-b22d-512a8cad1f0d">
      <UserInfo>
        <DisplayName/>
        <AccountId>92</AccountId>
        <AccountType/>
      </UserInfo>
    </APEditor>
    <DSATActionTaken xmlns="2958f784-0ef9-4616-b22d-512a8cad1f0d" xsi:nil="true"/>
    <IsDeleted xmlns="2958f784-0ef9-4616-b22d-512a8cad1f0d">false</IsDeleted>
    <PublishTargets xmlns="2958f784-0ef9-4616-b22d-512a8cad1f0d">OfficeOnline</PublishTargets>
    <ApprovalLog xmlns="2958f784-0ef9-4616-b22d-512a8cad1f0d" xsi:nil="true"/>
    <BugNumber xmlns="2958f784-0ef9-4616-b22d-512a8cad1f0d">467</BugNumber>
    <CrawlForDependencies xmlns="2958f784-0ef9-4616-b22d-512a8cad1f0d">false</CrawlForDependencies>
    <LastHandOff xmlns="2958f784-0ef9-4616-b22d-512a8cad1f0d" xsi:nil="true"/>
    <Milestone xmlns="2958f784-0ef9-4616-b22d-512a8cad1f0d" xsi:nil="true"/>
    <UANotes xmlns="2958f784-0ef9-4616-b22d-512a8cad1f0d" xsi:nil="true"/>
    <PrimaryImageGen xmlns="2958f784-0ef9-4616-b22d-512a8cad1f0d">true</PrimaryImageGen>
    <TPFriendlyName xmlns="2958f784-0ef9-4616-b22d-512a8cad1f0d">Sales quote (Green design)</TPFriendlyName>
    <OpenTemplate xmlns="2958f784-0ef9-4616-b22d-512a8cad1f0d">true</OpenTemplate>
    <TPInstallLocation xmlns="2958f784-0ef9-4616-b22d-512a8cad1f0d">{My Templates}</TPInstallLocation>
    <TPCommandLine xmlns="2958f784-0ef9-4616-b22d-512a8cad1f0d">{WD} /f {FilePath}</TPCommandLine>
    <TPAppVersion xmlns="2958f784-0ef9-4616-b22d-512a8cad1f0d">12</TPAppVersion>
    <TPLaunchHelpLinkType xmlns="2958f784-0ef9-4616-b22d-512a8cad1f0d">Template</TPLaunchHelpLinkType>
    <TPLaunchHelpLink xmlns="2958f784-0ef9-4616-b22d-512a8cad1f0d" xsi:nil="true"/>
    <TPApplication xmlns="2958f784-0ef9-4616-b22d-512a8cad1f0d">Word</TPApplication>
    <TPNamespace xmlns="2958f784-0ef9-4616-b22d-512a8cad1f0d">WINWORD</TPNamespace>
    <TPExecutable xmlns="2958f784-0ef9-4616-b22d-512a8cad1f0d" xsi:nil="true"/>
    <TPComponent xmlns="2958f784-0ef9-4616-b22d-512a8cad1f0d">WORDFiles</TPComponent>
    <TPClientViewer xmlns="2958f784-0ef9-4616-b22d-512a8cad1f0d">Microsoft Office Word</TPClientViewer>
    <LastPublishResultLookup xmlns="2958f784-0ef9-4616-b22d-512a8cad1f0d"/>
    <PolicheckWords xmlns="2958f784-0ef9-4616-b22d-512a8cad1f0d" xsi:nil="true"/>
    <FriendlyTitle xmlns="2958f784-0ef9-4616-b22d-512a8cad1f0d" xsi:nil="true"/>
    <Manager xmlns="2958f784-0ef9-4616-b22d-512a8cad1f0d" xsi:nil="true"/>
    <EditorialTags xmlns="2958f784-0ef9-4616-b22d-512a8cad1f0d" xsi:nil="true"/>
    <LegacyData xmlns="2958f784-0ef9-4616-b22d-512a8cad1f0d" xsi:nil="true"/>
    <Downloads xmlns="2958f784-0ef9-4616-b22d-512a8cad1f0d">0</Downloads>
    <Providers xmlns="2958f784-0ef9-4616-b22d-512a8cad1f0d" xsi:nil="true"/>
    <TemplateTemplateType xmlns="2958f784-0ef9-4616-b22d-512a8cad1f0d">Word 2007 Default</TemplateTemplateType>
    <OOCacheId xmlns="2958f784-0ef9-4616-b22d-512a8cad1f0d" xsi:nil="true"/>
    <BlockPublish xmlns="2958f784-0ef9-4616-b22d-512a8cad1f0d" xsi:nil="true"/>
    <CampaignTagsTaxHTField0 xmlns="2958f784-0ef9-4616-b22d-512a8cad1f0d">
      <Terms xmlns="http://schemas.microsoft.com/office/infopath/2007/PartnerControls"/>
    </CampaignTagsTaxHTField0>
    <LocLastLocAttemptVersionLookup xmlns="2958f784-0ef9-4616-b22d-512a8cad1f0d">147630</LocLastLocAttemptVersionLookup>
    <LocLastLocAttemptVersionType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Comments xmlns="2958f784-0ef9-4616-b22d-512a8cad1f0d" xsi:nil="true"/>
    <LocProcessedForMarketsLookup xmlns="2958f784-0ef9-4616-b22d-512a8cad1f0d" xsi:nil="true"/>
    <LocRecommendedHandoff xmlns="2958f784-0ef9-4616-b22d-512a8cad1f0d" xsi:nil="true"/>
    <LocManualTestRequired xmlns="2958f784-0ef9-4616-b22d-512a8cad1f0d" xsi:nil="true"/>
    <LocProcessedForHandoffsLookup xmlns="2958f784-0ef9-4616-b22d-512a8cad1f0d" xsi:nil="true"/>
    <LocOverallHandbackStatu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InternalTagsTaxHTField0 xmlns="2958f784-0ef9-4616-b22d-512a8cad1f0d">
      <Terms xmlns="http://schemas.microsoft.com/office/infopath/2007/PartnerControls"/>
    </InternalTagsTaxHTField0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Description0 xmlns="fb5acd76-e9f3-4601-9d69-91f53ab96ae6" xsi:nil="true"/>
    <Component xmlns="fb5acd76-e9f3-4601-9d69-91f53ab96ae6" xsi:nil="true"/>
    <OriginalRelease xmlns="2958f784-0ef9-4616-b22d-512a8cad1f0d">14</OriginalRelease>
    <LocMarketGroupTiers2 xmlns="2958f784-0ef9-4616-b22d-512a8cad1f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FCD15E-0693-4EC5-B1A6-7425F56B4ED3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60578B9C-4BE2-4BF2-A4F8-1856336B6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quinpe srl 27-07-2020 presupuesto nuevo (1)</Template>
  <TotalTime>1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>Sales quote (Green design)</vt:lpstr>
    </vt:vector>
  </TitlesOfParts>
  <Company>Microsoft Corporation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Javier</dc:creator>
  <cp:lastModifiedBy>Felix</cp:lastModifiedBy>
  <cp:revision>2</cp:revision>
  <cp:lastPrinted>2020-05-25T20:09:00Z</cp:lastPrinted>
  <dcterms:created xsi:type="dcterms:W3CDTF">2020-07-30T14:44:00Z</dcterms:created>
  <dcterms:modified xsi:type="dcterms:W3CDTF">2020-07-30T14:44:00Z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